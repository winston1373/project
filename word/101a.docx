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0C" w:rsidRPr="00B4149B" w:rsidRDefault="00F37E0C" w:rsidP="00740F17">
      <w:pPr>
        <w:numPr>
          <w:ilvl w:val="0"/>
          <w:numId w:val="47"/>
        </w:numPr>
        <w:autoSpaceDE w:val="0"/>
        <w:autoSpaceDN w:val="0"/>
        <w:spacing w:beforeLines="25" w:before="60" w:line="310" w:lineRule="atLeast"/>
        <w:jc w:val="both"/>
        <w:rPr>
          <w:sz w:val="22"/>
          <w:szCs w:val="22"/>
        </w:rPr>
      </w:pPr>
      <w:r w:rsidRPr="00B4149B">
        <w:rPr>
          <w:sz w:val="22"/>
          <w:szCs w:val="22"/>
        </w:rPr>
        <w:t>The ending of the movie did not come as a _____ to John because he had already read the novel that the movie was based on.</w:t>
      </w:r>
    </w:p>
    <w:p w:rsidR="00F37E0C" w:rsidRPr="00860D3D" w:rsidRDefault="00F37E0C" w:rsidP="00164A11">
      <w:pPr>
        <w:pStyle w:val="ABCD0cm065065cm0cm"/>
        <w:spacing w:line="310" w:lineRule="atLeast"/>
      </w:pPr>
      <w:r w:rsidRPr="00860D3D">
        <w:t>(A) vision</w:t>
      </w:r>
      <w:r w:rsidRPr="00860D3D">
        <w:tab/>
        <w:t>(B) focus</w:t>
      </w:r>
      <w:r w:rsidRPr="00860D3D">
        <w:tab/>
        <w:t>(C) surprise</w:t>
      </w:r>
      <w:r w:rsidRPr="00860D3D">
        <w:tab/>
        <w:t>(D) conclusion</w:t>
      </w:r>
    </w:p>
    <w:p w:rsidR="00256EF7" w:rsidRPr="00B82503" w:rsidRDefault="00256EF7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rFonts w:hint="eastAsia"/>
          <w:sz w:val="22"/>
          <w:szCs w:val="22"/>
        </w:rPr>
      </w:pPr>
      <w:r w:rsidRPr="00B82503">
        <w:rPr>
          <w:sz w:val="22"/>
          <w:szCs w:val="22"/>
        </w:rPr>
        <w:t>In order to stay healthy and fit, John exercises _____</w:t>
      </w:r>
      <w:r w:rsidRPr="00B82503">
        <w:rPr>
          <w:rFonts w:hint="eastAsia"/>
          <w:sz w:val="22"/>
          <w:szCs w:val="22"/>
        </w:rPr>
        <w:t>. He</w:t>
      </w:r>
      <w:r w:rsidRPr="00B82503">
        <w:rPr>
          <w:sz w:val="22"/>
          <w:szCs w:val="22"/>
        </w:rPr>
        <w:t xml:space="preserve"> work</w:t>
      </w:r>
      <w:r w:rsidRPr="00B82503">
        <w:rPr>
          <w:rFonts w:hint="eastAsia"/>
          <w:sz w:val="22"/>
          <w:szCs w:val="22"/>
        </w:rPr>
        <w:t>s</w:t>
      </w:r>
      <w:r w:rsidR="006F4DC3" w:rsidRPr="00B82503">
        <w:rPr>
          <w:sz w:val="22"/>
          <w:szCs w:val="22"/>
        </w:rPr>
        <w:t xml:space="preserve"> out twice a week in a gym.</w:t>
      </w:r>
    </w:p>
    <w:p w:rsidR="00256EF7" w:rsidRPr="00860D3D" w:rsidRDefault="00256EF7" w:rsidP="00164A11">
      <w:pPr>
        <w:pStyle w:val="ABCD0cm065065cm0cm"/>
        <w:spacing w:line="310" w:lineRule="atLeast"/>
      </w:pPr>
      <w:r w:rsidRPr="00860D3D">
        <w:t xml:space="preserve">(A) </w:t>
      </w:r>
      <w:r w:rsidR="003B6181" w:rsidRPr="00860D3D">
        <w:t>regularly</w:t>
      </w:r>
      <w:r w:rsidRPr="00860D3D">
        <w:tab/>
        <w:t>(B) directly</w:t>
      </w:r>
      <w:r w:rsidRPr="00860D3D">
        <w:tab/>
        <w:t>(C)</w:t>
      </w:r>
      <w:r w:rsidR="003B6181" w:rsidRPr="00860D3D">
        <w:t xml:space="preserve"> hardly</w:t>
      </w:r>
      <w:r w:rsidR="003B6181" w:rsidRPr="00860D3D">
        <w:tab/>
      </w:r>
      <w:r w:rsidRPr="00860D3D">
        <w:t xml:space="preserve">(D) </w:t>
      </w:r>
      <w:r w:rsidRPr="00860D3D">
        <w:rPr>
          <w:rFonts w:hint="eastAsia"/>
        </w:rPr>
        <w:t>gradual</w:t>
      </w:r>
      <w:r w:rsidRPr="00860D3D">
        <w:t>ly</w:t>
      </w:r>
    </w:p>
    <w:p w:rsidR="00256EF7" w:rsidRPr="00B82503" w:rsidRDefault="00256EF7" w:rsidP="00740F17">
      <w:pPr>
        <w:numPr>
          <w:ilvl w:val="0"/>
          <w:numId w:val="47"/>
        </w:numPr>
        <w:autoSpaceDE w:val="0"/>
        <w:autoSpaceDN w:val="0"/>
        <w:spacing w:line="310" w:lineRule="atLeast"/>
        <w:rPr>
          <w:sz w:val="22"/>
          <w:szCs w:val="22"/>
        </w:rPr>
      </w:pPr>
      <w:r w:rsidRPr="00B82503">
        <w:rPr>
          <w:sz w:val="22"/>
          <w:szCs w:val="22"/>
        </w:rPr>
        <w:t>Traveling is a good way for us to _____ different cultures and broaden our horizons.</w:t>
      </w:r>
    </w:p>
    <w:p w:rsidR="00256EF7" w:rsidRPr="00860D3D" w:rsidRDefault="00256EF7" w:rsidP="00164A11">
      <w:pPr>
        <w:pStyle w:val="ABCD0cm065065cm0cm"/>
        <w:spacing w:line="310" w:lineRule="atLeast"/>
      </w:pPr>
      <w:r w:rsidRPr="00860D3D">
        <w:t xml:space="preserve">(A) assume </w:t>
      </w:r>
      <w:r w:rsidRPr="00860D3D">
        <w:tab/>
        <w:t>(B) explore</w:t>
      </w:r>
      <w:r w:rsidRPr="00860D3D">
        <w:tab/>
        <w:t>(C) o</w:t>
      </w:r>
      <w:r w:rsidRPr="00860D3D">
        <w:rPr>
          <w:rFonts w:hint="eastAsia"/>
        </w:rPr>
        <w:t>ccupy</w:t>
      </w:r>
      <w:r w:rsidRPr="00860D3D">
        <w:tab/>
        <w:t>(D) inspire</w:t>
      </w:r>
    </w:p>
    <w:p w:rsidR="00256EF7" w:rsidRPr="00B82503" w:rsidRDefault="00256EF7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82503">
        <w:rPr>
          <w:sz w:val="22"/>
          <w:szCs w:val="22"/>
        </w:rPr>
        <w:t>The story about Hou-I shooting down nine suns is a well-known Chinese _____, but it may not be a true historical event.</w:t>
      </w:r>
    </w:p>
    <w:p w:rsidR="00256EF7" w:rsidRPr="00860D3D" w:rsidRDefault="00256EF7" w:rsidP="00164A11">
      <w:pPr>
        <w:pStyle w:val="ABCD0cm065065cm0cm"/>
        <w:spacing w:line="310" w:lineRule="atLeast"/>
      </w:pPr>
      <w:r w:rsidRPr="00860D3D">
        <w:t xml:space="preserve">(A) </w:t>
      </w:r>
      <w:r w:rsidRPr="00860D3D">
        <w:rPr>
          <w:rFonts w:hint="eastAsia"/>
        </w:rPr>
        <w:t>figure</w:t>
      </w:r>
      <w:r w:rsidRPr="00860D3D">
        <w:tab/>
        <w:t>(B) rumor</w:t>
      </w:r>
      <w:r w:rsidRPr="00860D3D">
        <w:tab/>
        <w:t>(C) miracle</w:t>
      </w:r>
      <w:r w:rsidRPr="00860D3D">
        <w:tab/>
        <w:t xml:space="preserve">(D) legend </w:t>
      </w:r>
    </w:p>
    <w:p w:rsidR="00F37E0C" w:rsidRPr="00B82503" w:rsidRDefault="00F37E0C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82503">
        <w:rPr>
          <w:sz w:val="22"/>
          <w:szCs w:val="22"/>
        </w:rPr>
        <w:t xml:space="preserve">According to recent research, children under the age of 12 are generally not _____ enough to recognize risk and deal with dangerous situations. </w:t>
      </w:r>
    </w:p>
    <w:p w:rsidR="00F37E0C" w:rsidRPr="00860D3D" w:rsidRDefault="00F37E0C" w:rsidP="00164A11">
      <w:pPr>
        <w:pStyle w:val="ABCD0cm065065cm0cm"/>
        <w:spacing w:line="310" w:lineRule="atLeast"/>
      </w:pPr>
      <w:r w:rsidRPr="00860D3D">
        <w:t>(A)</w:t>
      </w:r>
      <w:r w:rsidR="003917E0" w:rsidRPr="00860D3D">
        <w:t xml:space="preserve"> d</w:t>
      </w:r>
      <w:r w:rsidR="003917E0" w:rsidRPr="00860D3D">
        <w:rPr>
          <w:rFonts w:hint="eastAsia"/>
        </w:rPr>
        <w:t>iligent</w:t>
      </w:r>
      <w:r w:rsidR="00531D81" w:rsidRPr="00860D3D">
        <w:tab/>
      </w:r>
      <w:r w:rsidRPr="00860D3D">
        <w:t>(B)</w:t>
      </w:r>
      <w:r w:rsidR="003917E0" w:rsidRPr="00860D3D">
        <w:t xml:space="preserve"> </w:t>
      </w:r>
      <w:r w:rsidR="00411498" w:rsidRPr="00860D3D">
        <w:t>mature</w:t>
      </w:r>
      <w:r w:rsidRPr="00860D3D">
        <w:tab/>
        <w:t>(C)</w:t>
      </w:r>
      <w:r w:rsidR="00411498" w:rsidRPr="00860D3D">
        <w:t xml:space="preserve"> familiar</w:t>
      </w:r>
      <w:r w:rsidRPr="00860D3D">
        <w:tab/>
        <w:t>(D) sincere</w:t>
      </w:r>
    </w:p>
    <w:p w:rsidR="00BE3E32" w:rsidRPr="00BE3E32" w:rsidRDefault="00BE3E32" w:rsidP="00740F17">
      <w:pPr>
        <w:numPr>
          <w:ilvl w:val="0"/>
          <w:numId w:val="47"/>
        </w:numPr>
        <w:autoSpaceDE w:val="0"/>
        <w:autoSpaceDN w:val="0"/>
        <w:spacing w:line="310" w:lineRule="atLeast"/>
        <w:rPr>
          <w:sz w:val="22"/>
          <w:szCs w:val="22"/>
        </w:rPr>
      </w:pPr>
      <w:r w:rsidRPr="00BE3E32">
        <w:rPr>
          <w:rFonts w:hint="eastAsia"/>
          <w:sz w:val="22"/>
          <w:szCs w:val="22"/>
        </w:rPr>
        <w:t>Helen let out a sigh of ______ after hearing that her brother was not injured in the accident.</w:t>
      </w:r>
    </w:p>
    <w:p w:rsidR="00BE3E32" w:rsidRPr="00BE3E32" w:rsidRDefault="00BE3E32" w:rsidP="00164A11">
      <w:pPr>
        <w:pStyle w:val="ABCD0cm065065cm0cm"/>
        <w:spacing w:line="310" w:lineRule="atLeast"/>
      </w:pPr>
      <w:r w:rsidRPr="00860D3D">
        <w:t xml:space="preserve">(A) </w:t>
      </w:r>
      <w:r>
        <w:rPr>
          <w:rFonts w:eastAsia="標楷體" w:hint="eastAsia"/>
        </w:rPr>
        <w:t>hesitation</w:t>
      </w:r>
      <w:r>
        <w:tab/>
      </w:r>
      <w:r w:rsidRPr="00BE3E32">
        <w:rPr>
          <w:rFonts w:hint="eastAsia"/>
        </w:rPr>
        <w:t>(B) relief</w:t>
      </w:r>
      <w:r>
        <w:tab/>
      </w:r>
      <w:r w:rsidRPr="00BE3E32">
        <w:rPr>
          <w:rFonts w:hint="eastAsia"/>
        </w:rPr>
        <w:t>(C) sorrow</w:t>
      </w:r>
      <w:r>
        <w:tab/>
      </w:r>
      <w:r w:rsidRPr="00BE3E32">
        <w:rPr>
          <w:rFonts w:hint="eastAsia"/>
        </w:rPr>
        <w:t>(D) triumph</w:t>
      </w:r>
    </w:p>
    <w:p w:rsidR="00F37E0C" w:rsidRPr="00BA5A6E" w:rsidRDefault="00F37E0C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A5A6E">
        <w:rPr>
          <w:sz w:val="22"/>
          <w:szCs w:val="22"/>
        </w:rPr>
        <w:t>Research suggests that people with outgoing personalit</w:t>
      </w:r>
      <w:r w:rsidRPr="00BA5A6E">
        <w:rPr>
          <w:rFonts w:hint="eastAsia"/>
          <w:sz w:val="22"/>
          <w:szCs w:val="22"/>
        </w:rPr>
        <w:t>ies</w:t>
      </w:r>
      <w:r w:rsidRPr="00BA5A6E">
        <w:rPr>
          <w:sz w:val="22"/>
          <w:szCs w:val="22"/>
        </w:rPr>
        <w:t xml:space="preserve"> tend to be more _____, often expecting that good things will happen.</w:t>
      </w:r>
    </w:p>
    <w:p w:rsidR="00F37E0C" w:rsidRPr="00860D3D" w:rsidRDefault="00F37E0C" w:rsidP="00164A11">
      <w:pPr>
        <w:pStyle w:val="ABCD0cm065065cm0cm"/>
        <w:spacing w:line="310" w:lineRule="atLeast"/>
      </w:pPr>
      <w:r w:rsidRPr="00860D3D">
        <w:rPr>
          <w:rFonts w:hint="eastAsia"/>
        </w:rPr>
        <w:t>(A)</w:t>
      </w:r>
      <w:r w:rsidRPr="00860D3D">
        <w:t xml:space="preserve"> efficient</w:t>
      </w:r>
      <w:r w:rsidRPr="00860D3D">
        <w:tab/>
        <w:t>(B) practical</w:t>
      </w:r>
      <w:r w:rsidRPr="00860D3D">
        <w:tab/>
        <w:t>(C) changeable</w:t>
      </w:r>
      <w:r w:rsidRPr="00860D3D">
        <w:tab/>
        <w:t>(D)</w:t>
      </w:r>
      <w:r w:rsidRPr="00860D3D">
        <w:rPr>
          <w:rFonts w:hint="eastAsia"/>
        </w:rPr>
        <w:t xml:space="preserve"> </w:t>
      </w:r>
      <w:r w:rsidRPr="00860D3D">
        <w:t>optimistic</w:t>
      </w:r>
    </w:p>
    <w:p w:rsidR="00BD4C49" w:rsidRPr="00BA5A6E" w:rsidRDefault="00BD4C49" w:rsidP="00740F17">
      <w:pPr>
        <w:numPr>
          <w:ilvl w:val="0"/>
          <w:numId w:val="47"/>
        </w:numPr>
        <w:autoSpaceDE w:val="0"/>
        <w:autoSpaceDN w:val="0"/>
        <w:spacing w:line="310" w:lineRule="atLeast"/>
        <w:rPr>
          <w:sz w:val="22"/>
          <w:szCs w:val="22"/>
        </w:rPr>
      </w:pPr>
      <w:r w:rsidRPr="00BA5A6E">
        <w:rPr>
          <w:sz w:val="22"/>
          <w:szCs w:val="22"/>
        </w:rPr>
        <w:t>No one could beat Paul at running. He has won the running champion</w:t>
      </w:r>
      <w:r w:rsidRPr="00BA5A6E">
        <w:rPr>
          <w:rFonts w:hint="eastAsia"/>
          <w:sz w:val="22"/>
          <w:szCs w:val="22"/>
        </w:rPr>
        <w:t>ship</w:t>
      </w:r>
      <w:r w:rsidRPr="00BA5A6E">
        <w:rPr>
          <w:sz w:val="22"/>
          <w:szCs w:val="22"/>
        </w:rPr>
        <w:t xml:space="preserve"> _____ for three years</w:t>
      </w:r>
      <w:r w:rsidRPr="00BA5A6E">
        <w:rPr>
          <w:rFonts w:hint="eastAsia"/>
          <w:sz w:val="22"/>
          <w:szCs w:val="22"/>
        </w:rPr>
        <w:t>.</w:t>
      </w:r>
    </w:p>
    <w:p w:rsidR="00BD4C49" w:rsidRPr="00860D3D" w:rsidRDefault="00BD4C49" w:rsidP="00164A11">
      <w:pPr>
        <w:pStyle w:val="ABCD0cm065065cm0cm"/>
        <w:spacing w:line="310" w:lineRule="atLeast"/>
      </w:pPr>
      <w:r w:rsidRPr="00860D3D">
        <w:rPr>
          <w:rFonts w:hint="eastAsia"/>
        </w:rPr>
        <w:t xml:space="preserve">(A) </w:t>
      </w:r>
      <w:r w:rsidRPr="00860D3D">
        <w:t>rapidly</w:t>
      </w:r>
      <w:r w:rsidRPr="00860D3D">
        <w:tab/>
        <w:t>(B) urgently</w:t>
      </w:r>
      <w:r w:rsidRPr="00860D3D">
        <w:tab/>
        <w:t>(C) continuously</w:t>
      </w:r>
      <w:r w:rsidRPr="00860D3D">
        <w:tab/>
        <w:t>(D) temporarily</w:t>
      </w:r>
    </w:p>
    <w:p w:rsidR="006C5114" w:rsidRPr="00BA5A6E" w:rsidRDefault="006C5114" w:rsidP="00740F17">
      <w:pPr>
        <w:numPr>
          <w:ilvl w:val="0"/>
          <w:numId w:val="47"/>
        </w:numPr>
        <w:autoSpaceDE w:val="0"/>
        <w:autoSpaceDN w:val="0"/>
        <w:spacing w:line="310" w:lineRule="atLeast"/>
        <w:rPr>
          <w:sz w:val="22"/>
          <w:szCs w:val="22"/>
        </w:rPr>
      </w:pPr>
      <w:r w:rsidRPr="00BA5A6E">
        <w:rPr>
          <w:sz w:val="22"/>
          <w:szCs w:val="22"/>
        </w:rPr>
        <w:t>If you fly from Taipei to Tokyo, you’ll be taking an international, rather than a _____ flight.</w:t>
      </w:r>
    </w:p>
    <w:p w:rsidR="006C5114" w:rsidRPr="00860D3D" w:rsidRDefault="006C5114" w:rsidP="00164A11">
      <w:pPr>
        <w:pStyle w:val="ABCD0cm065065cm0cm"/>
        <w:spacing w:line="310" w:lineRule="atLeast"/>
      </w:pPr>
      <w:r w:rsidRPr="00860D3D">
        <w:t>(A) liberal</w:t>
      </w:r>
      <w:r w:rsidRPr="00860D3D">
        <w:rPr>
          <w:rFonts w:hint="eastAsia"/>
        </w:rPr>
        <w:tab/>
      </w:r>
      <w:r w:rsidRPr="00860D3D">
        <w:t>(B) domestic</w:t>
      </w:r>
      <w:r w:rsidRPr="00860D3D">
        <w:tab/>
        <w:t>(C) connected</w:t>
      </w:r>
      <w:r w:rsidRPr="00860D3D">
        <w:tab/>
        <w:t>(D) universal</w:t>
      </w:r>
    </w:p>
    <w:p w:rsidR="006C5114" w:rsidRPr="00BA5A6E" w:rsidRDefault="006C5114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A5A6E">
        <w:rPr>
          <w:sz w:val="22"/>
          <w:szCs w:val="22"/>
        </w:rPr>
        <w:t>Jack is very proud of his fancy new motorcycle. He has been _____ to all his friends about how cool it looks and how fast it runs.</w:t>
      </w:r>
    </w:p>
    <w:p w:rsidR="006C5114" w:rsidRPr="00860D3D" w:rsidRDefault="006C5114" w:rsidP="00164A11">
      <w:pPr>
        <w:pStyle w:val="ABCD0cm065065cm0cm"/>
        <w:spacing w:line="310" w:lineRule="atLeast"/>
        <w:rPr>
          <w:rFonts w:hint="eastAsia"/>
        </w:rPr>
      </w:pPr>
      <w:r w:rsidRPr="00860D3D">
        <w:t>(A) boasting</w:t>
      </w:r>
      <w:r w:rsidRPr="00860D3D">
        <w:tab/>
        <w:t xml:space="preserve">(B) </w:t>
      </w:r>
      <w:r w:rsidR="00164A11">
        <w:t>proposing</w:t>
      </w:r>
      <w:r w:rsidRPr="00860D3D">
        <w:tab/>
        <w:t xml:space="preserve">(C) gossiping  </w:t>
      </w:r>
      <w:r w:rsidRPr="00860D3D">
        <w:tab/>
        <w:t>(D) confessing</w:t>
      </w:r>
    </w:p>
    <w:p w:rsidR="007D1CB1" w:rsidRPr="00BA5A6E" w:rsidRDefault="007D1CB1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A5A6E">
        <w:rPr>
          <w:sz w:val="22"/>
          <w:szCs w:val="22"/>
        </w:rPr>
        <w:t>The ideas about family have changed _____ in the past twenty years. For example, my grandfather was one of ten children in his family, but I am the only child.</w:t>
      </w:r>
    </w:p>
    <w:p w:rsidR="007D1CB1" w:rsidRPr="00860D3D" w:rsidRDefault="00713226" w:rsidP="00164A11">
      <w:pPr>
        <w:pStyle w:val="ABCD0cm065065cm0cm"/>
        <w:spacing w:line="310" w:lineRule="atLeast"/>
      </w:pPr>
      <w:r w:rsidRPr="00860D3D">
        <w:t xml:space="preserve">(A) </w:t>
      </w:r>
      <w:r w:rsidR="007D1CB1" w:rsidRPr="00860D3D">
        <w:t>mutually</w:t>
      </w:r>
      <w:r w:rsidR="007D1CB1" w:rsidRPr="00860D3D">
        <w:tab/>
        <w:t>(B) narrowly</w:t>
      </w:r>
      <w:r w:rsidR="007D1CB1" w:rsidRPr="00860D3D">
        <w:tab/>
        <w:t>(C) considerably</w:t>
      </w:r>
      <w:r w:rsidR="007D1CB1" w:rsidRPr="00860D3D">
        <w:tab/>
        <w:t xml:space="preserve">(D) </w:t>
      </w:r>
      <w:r w:rsidR="00164A11">
        <w:t>scarcely</w:t>
      </w:r>
    </w:p>
    <w:p w:rsidR="00F37E0C" w:rsidRPr="00BA5A6E" w:rsidRDefault="00F37E0C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A5A6E">
        <w:rPr>
          <w:sz w:val="22"/>
          <w:szCs w:val="22"/>
        </w:rPr>
        <w:t>The chairperson of the meeting asked everyone to speak up instead of _____ their opinions among themselves.</w:t>
      </w:r>
    </w:p>
    <w:p w:rsidR="00F37E0C" w:rsidRPr="00860D3D" w:rsidRDefault="00F37E0C" w:rsidP="00164A11">
      <w:pPr>
        <w:pStyle w:val="ABCD0cm065065cm0cm"/>
        <w:spacing w:line="310" w:lineRule="atLeast"/>
      </w:pPr>
      <w:r w:rsidRPr="00860D3D">
        <w:t>(A) reciting</w:t>
      </w:r>
      <w:r w:rsidRPr="00860D3D">
        <w:tab/>
        <w:t>(B) giggling</w:t>
      </w:r>
      <w:r w:rsidRPr="00860D3D">
        <w:tab/>
        <w:t>(C) murmuring</w:t>
      </w:r>
      <w:r w:rsidRPr="00860D3D">
        <w:tab/>
        <w:t>(D) whistling</w:t>
      </w:r>
    </w:p>
    <w:p w:rsidR="00F37E0C" w:rsidRPr="00BA5A6E" w:rsidRDefault="00F37E0C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A5A6E">
        <w:rPr>
          <w:sz w:val="22"/>
          <w:szCs w:val="22"/>
        </w:rPr>
        <w:t xml:space="preserve">Although Mr. Chen is rich, he is a very </w:t>
      </w:r>
      <w:r w:rsidR="00770BBE" w:rsidRPr="00BA5A6E">
        <w:rPr>
          <w:sz w:val="22"/>
          <w:szCs w:val="22"/>
        </w:rPr>
        <w:t>_____</w:t>
      </w:r>
      <w:r w:rsidRPr="00BA5A6E">
        <w:rPr>
          <w:sz w:val="22"/>
          <w:szCs w:val="22"/>
        </w:rPr>
        <w:t xml:space="preserve"> person and is never willing to spend any money to help those who are in need. </w:t>
      </w:r>
    </w:p>
    <w:p w:rsidR="00F37E0C" w:rsidRPr="00860D3D" w:rsidRDefault="00F37E0C" w:rsidP="00164A11">
      <w:pPr>
        <w:pStyle w:val="ABCD0cm065065cm0cm"/>
        <w:spacing w:line="310" w:lineRule="atLeast"/>
      </w:pPr>
      <w:r w:rsidRPr="00860D3D">
        <w:t>(A) absolute</w:t>
      </w:r>
      <w:r w:rsidRPr="00860D3D">
        <w:tab/>
        <w:t>(B) precise</w:t>
      </w:r>
      <w:r w:rsidRPr="00860D3D">
        <w:tab/>
        <w:t>(C) economic</w:t>
      </w:r>
      <w:r w:rsidRPr="00860D3D">
        <w:tab/>
        <w:t>(D) stingy</w:t>
      </w:r>
    </w:p>
    <w:p w:rsidR="00F37E0C" w:rsidRPr="00BA5A6E" w:rsidRDefault="00F37E0C" w:rsidP="00740F17">
      <w:pPr>
        <w:numPr>
          <w:ilvl w:val="0"/>
          <w:numId w:val="47"/>
        </w:numPr>
        <w:autoSpaceDE w:val="0"/>
        <w:autoSpaceDN w:val="0"/>
        <w:spacing w:line="310" w:lineRule="atLeast"/>
        <w:jc w:val="both"/>
        <w:rPr>
          <w:sz w:val="22"/>
          <w:szCs w:val="22"/>
        </w:rPr>
      </w:pPr>
      <w:r w:rsidRPr="00BA5A6E">
        <w:rPr>
          <w:sz w:val="22"/>
          <w:szCs w:val="22"/>
        </w:rPr>
        <w:t>If you want to know what your dreams mean, now there are websites you can visit to help you</w:t>
      </w:r>
      <w:r w:rsidR="00740F17">
        <w:rPr>
          <w:rFonts w:hint="eastAsia"/>
          <w:sz w:val="22"/>
          <w:szCs w:val="22"/>
        </w:rPr>
        <w:t xml:space="preserve"> </w:t>
      </w:r>
      <w:bookmarkStart w:id="0" w:name="_GoBack"/>
      <w:bookmarkEnd w:id="0"/>
      <w:r w:rsidRPr="00BA5A6E">
        <w:rPr>
          <w:sz w:val="22"/>
          <w:szCs w:val="22"/>
        </w:rPr>
        <w:t>_____ them.</w:t>
      </w:r>
    </w:p>
    <w:p w:rsidR="00F37E0C" w:rsidRPr="00860D3D" w:rsidRDefault="00F37E0C" w:rsidP="00164A11">
      <w:pPr>
        <w:pStyle w:val="ABCD0cm065065cm0cm"/>
        <w:spacing w:line="310" w:lineRule="atLeast"/>
      </w:pPr>
      <w:r w:rsidRPr="00860D3D">
        <w:t>(A) overcome</w:t>
      </w:r>
      <w:r w:rsidRPr="00860D3D">
        <w:tab/>
        <w:t>(B) interpret</w:t>
      </w:r>
      <w:r w:rsidRPr="00860D3D">
        <w:tab/>
        <w:t>(C) transfer</w:t>
      </w:r>
      <w:r w:rsidRPr="00860D3D">
        <w:tab/>
        <w:t>(D) revise</w:t>
      </w:r>
    </w:p>
    <w:p w:rsidR="00F37E0C" w:rsidRPr="00BA5A6E" w:rsidRDefault="00F37E0C" w:rsidP="00740F17">
      <w:pPr>
        <w:numPr>
          <w:ilvl w:val="0"/>
          <w:numId w:val="47"/>
        </w:numPr>
        <w:autoSpaceDE w:val="0"/>
        <w:autoSpaceDN w:val="0"/>
        <w:spacing w:line="310" w:lineRule="atLeast"/>
        <w:rPr>
          <w:sz w:val="22"/>
          <w:szCs w:val="22"/>
        </w:rPr>
      </w:pPr>
      <w:r w:rsidRPr="00BA5A6E">
        <w:rPr>
          <w:sz w:val="22"/>
          <w:szCs w:val="22"/>
        </w:rPr>
        <w:t>The memory _____ of the new computer has been increased so that more information can be stored.</w:t>
      </w:r>
    </w:p>
    <w:p w:rsidR="00CE5985" w:rsidRPr="00DD27D8" w:rsidRDefault="00F37E0C" w:rsidP="00740F17">
      <w:pPr>
        <w:pStyle w:val="ABCD0cm065065cm0cm"/>
        <w:spacing w:line="310" w:lineRule="atLeast"/>
        <w:rPr>
          <w:rFonts w:eastAsia="標楷體" w:hint="eastAsia"/>
          <w:spacing w:val="10"/>
          <w:szCs w:val="24"/>
        </w:rPr>
      </w:pPr>
      <w:r w:rsidRPr="00860D3D">
        <w:t>(A) capacity</w:t>
      </w:r>
      <w:r w:rsidRPr="00860D3D">
        <w:tab/>
        <w:t>(B) occupation</w:t>
      </w:r>
      <w:r w:rsidRPr="00860D3D">
        <w:rPr>
          <w:rFonts w:hint="eastAsia"/>
        </w:rPr>
        <w:tab/>
      </w:r>
      <w:r w:rsidRPr="00860D3D">
        <w:t>(C) attachment</w:t>
      </w:r>
      <w:r w:rsidRPr="00860D3D">
        <w:rPr>
          <w:rFonts w:hint="eastAsia"/>
        </w:rPr>
        <w:tab/>
      </w:r>
      <w:r w:rsidRPr="00860D3D">
        <w:t>(D) machinery</w:t>
      </w:r>
    </w:p>
    <w:sectPr w:rsidR="00CE5985" w:rsidRPr="00DD27D8" w:rsidSect="001B6B6A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231" w:rsidRDefault="00876231">
      <w:r>
        <w:separator/>
      </w:r>
    </w:p>
  </w:endnote>
  <w:endnote w:type="continuationSeparator" w:id="0">
    <w:p w:rsidR="00876231" w:rsidRDefault="0087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740F17">
      <w:rPr>
        <w:noProof/>
      </w:rPr>
      <w:t>6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740F17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231" w:rsidRDefault="00876231">
      <w:r>
        <w:separator/>
      </w:r>
    </w:p>
  </w:footnote>
  <w:footnote w:type="continuationSeparator" w:id="0">
    <w:p w:rsidR="00876231" w:rsidRDefault="00876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AE0B3D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10</w:t>
    </w:r>
    <w:r w:rsidR="00C2519F">
      <w:rPr>
        <w:sz w:val="22"/>
      </w:rPr>
      <w:t>1</w:t>
    </w:r>
    <w:r w:rsidR="0053123D">
      <w:rPr>
        <w:rFonts w:hint="eastAsia"/>
        <w:sz w:val="22"/>
      </w:rPr>
      <w:t>年學測</w:t>
    </w:r>
    <w:r w:rsidR="00B76352">
      <w:rPr>
        <w:sz w:val="22"/>
      </w:rPr>
      <w:tab/>
    </w:r>
    <w:r w:rsidR="00B76352">
      <w:rPr>
        <w:rFonts w:hint="eastAsia"/>
        <w:sz w:val="22"/>
      </w:rPr>
      <w:t>第</w:t>
    </w:r>
    <w:r w:rsidR="00B76352" w:rsidRPr="0053123D">
      <w:rPr>
        <w:sz w:val="22"/>
      </w:rPr>
      <w:tab/>
    </w:r>
    <w:r w:rsidR="00B76352" w:rsidRPr="0053123D">
      <w:rPr>
        <w:sz w:val="22"/>
      </w:rPr>
      <w:fldChar w:fldCharType="begin"/>
    </w:r>
    <w:r w:rsidR="00B76352" w:rsidRPr="0053123D">
      <w:rPr>
        <w:sz w:val="22"/>
      </w:rPr>
      <w:instrText>PAGE</w:instrText>
    </w:r>
    <w:r w:rsidR="00B76352" w:rsidRPr="0053123D">
      <w:rPr>
        <w:sz w:val="22"/>
      </w:rPr>
      <w:fldChar w:fldCharType="separate"/>
    </w:r>
    <w:r w:rsidR="00740F17">
      <w:rPr>
        <w:noProof/>
        <w:sz w:val="22"/>
      </w:rPr>
      <w:t>6</w:t>
    </w:r>
    <w:r w:rsidR="00B76352" w:rsidRPr="0053123D">
      <w:rPr>
        <w:sz w:val="22"/>
      </w:rPr>
      <w:fldChar w:fldCharType="end"/>
    </w:r>
    <w:r w:rsidR="00B76352" w:rsidRPr="0053123D">
      <w:rPr>
        <w:sz w:val="22"/>
      </w:rPr>
      <w:t xml:space="preserve"> </w:t>
    </w:r>
    <w:r w:rsidR="00B76352" w:rsidRPr="0053123D">
      <w:rPr>
        <w:sz w:val="22"/>
      </w:rPr>
      <w:t>頁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740F17">
      <w:rPr>
        <w:noProof/>
        <w:sz w:val="22"/>
      </w:rPr>
      <w:t>5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 w:rsidR="00AE0B3D">
      <w:rPr>
        <w:rFonts w:hint="eastAsia"/>
        <w:sz w:val="22"/>
      </w:rPr>
      <w:t>10</w:t>
    </w:r>
    <w:r w:rsidR="00C2519F">
      <w:rPr>
        <w:sz w:val="22"/>
      </w:rPr>
      <w:t>1</w:t>
    </w:r>
    <w:r w:rsidR="0053123D" w:rsidRPr="0053123D">
      <w:rPr>
        <w:sz w:val="22"/>
      </w:rPr>
      <w:t>年</w:t>
    </w:r>
    <w:r w:rsidRPr="0053123D">
      <w:rPr>
        <w:sz w:val="22"/>
      </w:rPr>
      <w:t>學</w:t>
    </w:r>
    <w:r w:rsidR="0053123D" w:rsidRPr="0053123D">
      <w:rPr>
        <w:sz w:val="22"/>
      </w:rPr>
      <w:t>測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rFonts w:hint="eastAsia"/>
      </w:rPr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E81"/>
    <w:multiLevelType w:val="hybridMultilevel"/>
    <w:tmpl w:val="8188CF8C"/>
    <w:lvl w:ilvl="0" w:tplc="3F62FD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919306C"/>
    <w:multiLevelType w:val="hybridMultilevel"/>
    <w:tmpl w:val="6C68289A"/>
    <w:lvl w:ilvl="0" w:tplc="73B204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77A34F6">
      <w:start w:val="10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1A7C9C"/>
    <w:multiLevelType w:val="hybridMultilevel"/>
    <w:tmpl w:val="2C3A2E56"/>
    <w:lvl w:ilvl="0" w:tplc="4216AFF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E50CD5"/>
    <w:multiLevelType w:val="hybridMultilevel"/>
    <w:tmpl w:val="1D06F86A"/>
    <w:lvl w:ilvl="0" w:tplc="FFF4C3E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651647"/>
    <w:multiLevelType w:val="hybridMultilevel"/>
    <w:tmpl w:val="071CFE96"/>
    <w:lvl w:ilvl="0" w:tplc="AC40A7A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266C39F3"/>
    <w:multiLevelType w:val="hybridMultilevel"/>
    <w:tmpl w:val="FB42C250"/>
    <w:lvl w:ilvl="0" w:tplc="4252D31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16" w15:restartNumberingAfterBreak="0">
    <w:nsid w:val="2D914BD8"/>
    <w:multiLevelType w:val="hybridMultilevel"/>
    <w:tmpl w:val="0E98395A"/>
    <w:lvl w:ilvl="0" w:tplc="F326BD4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AA23D8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8" w15:restartNumberingAfterBreak="0">
    <w:nsid w:val="350659B8"/>
    <w:multiLevelType w:val="hybridMultilevel"/>
    <w:tmpl w:val="305CAF0E"/>
    <w:lvl w:ilvl="0" w:tplc="1BC2588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6E6B81"/>
    <w:multiLevelType w:val="hybridMultilevel"/>
    <w:tmpl w:val="1E006B18"/>
    <w:lvl w:ilvl="0" w:tplc="1AD8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23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4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A75AB4"/>
    <w:multiLevelType w:val="hybridMultilevel"/>
    <w:tmpl w:val="11789FEA"/>
    <w:lvl w:ilvl="0" w:tplc="AA4CB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95112"/>
    <w:multiLevelType w:val="hybridMultilevel"/>
    <w:tmpl w:val="C1AA4AA4"/>
    <w:lvl w:ilvl="0" w:tplc="47D06226">
      <w:start w:val="4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1AE5F9F"/>
    <w:multiLevelType w:val="hybridMultilevel"/>
    <w:tmpl w:val="9DD4485C"/>
    <w:lvl w:ilvl="0" w:tplc="554220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30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34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35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38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0221483"/>
    <w:multiLevelType w:val="hybridMultilevel"/>
    <w:tmpl w:val="1C22C686"/>
    <w:lvl w:ilvl="0" w:tplc="6D4ED2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0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1" w15:restartNumberingAfterBreak="0">
    <w:nsid w:val="746D543B"/>
    <w:multiLevelType w:val="hybridMultilevel"/>
    <w:tmpl w:val="EBFEFFBC"/>
    <w:lvl w:ilvl="0" w:tplc="3E0837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43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9D528CB"/>
    <w:multiLevelType w:val="hybridMultilevel"/>
    <w:tmpl w:val="92262464"/>
    <w:lvl w:ilvl="0" w:tplc="3EBABF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5" w15:restartNumberingAfterBreak="0">
    <w:nsid w:val="7B0E2188"/>
    <w:multiLevelType w:val="hybridMultilevel"/>
    <w:tmpl w:val="5C04A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5"/>
  </w:num>
  <w:num w:numId="2">
    <w:abstractNumId w:val="43"/>
  </w:num>
  <w:num w:numId="3">
    <w:abstractNumId w:val="4"/>
  </w:num>
  <w:num w:numId="4">
    <w:abstractNumId w:val="5"/>
  </w:num>
  <w:num w:numId="5">
    <w:abstractNumId w:val="20"/>
  </w:num>
  <w:num w:numId="6">
    <w:abstractNumId w:val="9"/>
  </w:num>
  <w:num w:numId="7">
    <w:abstractNumId w:val="28"/>
  </w:num>
  <w:num w:numId="8">
    <w:abstractNumId w:val="33"/>
  </w:num>
  <w:num w:numId="9">
    <w:abstractNumId w:val="15"/>
  </w:num>
  <w:num w:numId="10">
    <w:abstractNumId w:val="46"/>
  </w:num>
  <w:num w:numId="11">
    <w:abstractNumId w:val="38"/>
  </w:num>
  <w:num w:numId="12">
    <w:abstractNumId w:val="8"/>
  </w:num>
  <w:num w:numId="13">
    <w:abstractNumId w:val="7"/>
  </w:num>
  <w:num w:numId="14">
    <w:abstractNumId w:val="13"/>
  </w:num>
  <w:num w:numId="15">
    <w:abstractNumId w:val="40"/>
  </w:num>
  <w:num w:numId="16">
    <w:abstractNumId w:val="1"/>
  </w:num>
  <w:num w:numId="17">
    <w:abstractNumId w:val="30"/>
  </w:num>
  <w:num w:numId="18">
    <w:abstractNumId w:val="29"/>
  </w:num>
  <w:num w:numId="19">
    <w:abstractNumId w:val="34"/>
  </w:num>
  <w:num w:numId="20">
    <w:abstractNumId w:val="22"/>
  </w:num>
  <w:num w:numId="21">
    <w:abstractNumId w:val="42"/>
  </w:num>
  <w:num w:numId="22">
    <w:abstractNumId w:val="37"/>
  </w:num>
  <w:num w:numId="23">
    <w:abstractNumId w:val="6"/>
  </w:num>
  <w:num w:numId="24">
    <w:abstractNumId w:val="3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3"/>
  </w:num>
  <w:num w:numId="31">
    <w:abstractNumId w:val="17"/>
  </w:num>
  <w:num w:numId="32">
    <w:abstractNumId w:val="11"/>
  </w:num>
  <w:num w:numId="33">
    <w:abstractNumId w:val="26"/>
  </w:num>
  <w:num w:numId="34">
    <w:abstractNumId w:val="39"/>
  </w:num>
  <w:num w:numId="35">
    <w:abstractNumId w:val="19"/>
  </w:num>
  <w:num w:numId="36">
    <w:abstractNumId w:val="44"/>
  </w:num>
  <w:num w:numId="37">
    <w:abstractNumId w:val="0"/>
  </w:num>
  <w:num w:numId="38">
    <w:abstractNumId w:val="25"/>
  </w:num>
  <w:num w:numId="39">
    <w:abstractNumId w:val="14"/>
  </w:num>
  <w:num w:numId="40">
    <w:abstractNumId w:val="41"/>
  </w:num>
  <w:num w:numId="41">
    <w:abstractNumId w:val="18"/>
  </w:num>
  <w:num w:numId="42">
    <w:abstractNumId w:val="2"/>
  </w:num>
  <w:num w:numId="43">
    <w:abstractNumId w:val="3"/>
  </w:num>
  <w:num w:numId="44">
    <w:abstractNumId w:val="10"/>
  </w:num>
  <w:num w:numId="45">
    <w:abstractNumId w:val="16"/>
  </w:num>
  <w:num w:numId="46">
    <w:abstractNumId w:val="2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52"/>
    <w:rsid w:val="00004EEE"/>
    <w:rsid w:val="000053AF"/>
    <w:rsid w:val="00090661"/>
    <w:rsid w:val="000961CC"/>
    <w:rsid w:val="000A4A7D"/>
    <w:rsid w:val="000A5D18"/>
    <w:rsid w:val="000A693C"/>
    <w:rsid w:val="000B0A71"/>
    <w:rsid w:val="000E05F2"/>
    <w:rsid w:val="000E26DB"/>
    <w:rsid w:val="000E28C7"/>
    <w:rsid w:val="00116034"/>
    <w:rsid w:val="00120814"/>
    <w:rsid w:val="0013622E"/>
    <w:rsid w:val="0013791F"/>
    <w:rsid w:val="00143710"/>
    <w:rsid w:val="00150EF9"/>
    <w:rsid w:val="0015174D"/>
    <w:rsid w:val="00157109"/>
    <w:rsid w:val="00164A11"/>
    <w:rsid w:val="00197E1E"/>
    <w:rsid w:val="001B6B6A"/>
    <w:rsid w:val="001D19D8"/>
    <w:rsid w:val="001D59FD"/>
    <w:rsid w:val="001F0804"/>
    <w:rsid w:val="0020645F"/>
    <w:rsid w:val="002075AE"/>
    <w:rsid w:val="00256EF7"/>
    <w:rsid w:val="002616D1"/>
    <w:rsid w:val="0026197C"/>
    <w:rsid w:val="00281AD0"/>
    <w:rsid w:val="00281B0A"/>
    <w:rsid w:val="00290E26"/>
    <w:rsid w:val="002935EF"/>
    <w:rsid w:val="002B205A"/>
    <w:rsid w:val="002B20DE"/>
    <w:rsid w:val="002C327A"/>
    <w:rsid w:val="002C7015"/>
    <w:rsid w:val="002E1185"/>
    <w:rsid w:val="00316AA7"/>
    <w:rsid w:val="0033572D"/>
    <w:rsid w:val="00375386"/>
    <w:rsid w:val="00377074"/>
    <w:rsid w:val="00381A12"/>
    <w:rsid w:val="003917E0"/>
    <w:rsid w:val="003B6181"/>
    <w:rsid w:val="003C6D92"/>
    <w:rsid w:val="00411498"/>
    <w:rsid w:val="00434674"/>
    <w:rsid w:val="00457778"/>
    <w:rsid w:val="004769F3"/>
    <w:rsid w:val="00482EA9"/>
    <w:rsid w:val="00491B5B"/>
    <w:rsid w:val="004A30D1"/>
    <w:rsid w:val="004A3F72"/>
    <w:rsid w:val="004A47E7"/>
    <w:rsid w:val="004A57C1"/>
    <w:rsid w:val="004B28A7"/>
    <w:rsid w:val="004B3077"/>
    <w:rsid w:val="004C2EE7"/>
    <w:rsid w:val="004E54F8"/>
    <w:rsid w:val="004F5FCD"/>
    <w:rsid w:val="0053123D"/>
    <w:rsid w:val="00531D81"/>
    <w:rsid w:val="00550BE8"/>
    <w:rsid w:val="00551F1A"/>
    <w:rsid w:val="005614D0"/>
    <w:rsid w:val="0057140A"/>
    <w:rsid w:val="0058057A"/>
    <w:rsid w:val="005B55CE"/>
    <w:rsid w:val="005C111D"/>
    <w:rsid w:val="005D6ED3"/>
    <w:rsid w:val="005E020B"/>
    <w:rsid w:val="005E0F46"/>
    <w:rsid w:val="005E28D8"/>
    <w:rsid w:val="005F2463"/>
    <w:rsid w:val="00637F0D"/>
    <w:rsid w:val="0064277C"/>
    <w:rsid w:val="00655152"/>
    <w:rsid w:val="00662010"/>
    <w:rsid w:val="006826BD"/>
    <w:rsid w:val="00682FC5"/>
    <w:rsid w:val="0069764A"/>
    <w:rsid w:val="006B5B8D"/>
    <w:rsid w:val="006C5114"/>
    <w:rsid w:val="006E020B"/>
    <w:rsid w:val="006F2D5B"/>
    <w:rsid w:val="006F4DC3"/>
    <w:rsid w:val="00713226"/>
    <w:rsid w:val="00740A55"/>
    <w:rsid w:val="00740F17"/>
    <w:rsid w:val="00741343"/>
    <w:rsid w:val="0074327F"/>
    <w:rsid w:val="00745F59"/>
    <w:rsid w:val="00760B54"/>
    <w:rsid w:val="00770BBE"/>
    <w:rsid w:val="00791F2A"/>
    <w:rsid w:val="0079551C"/>
    <w:rsid w:val="007B2746"/>
    <w:rsid w:val="007B47DA"/>
    <w:rsid w:val="007D1CB1"/>
    <w:rsid w:val="007F7E96"/>
    <w:rsid w:val="00810808"/>
    <w:rsid w:val="008152E5"/>
    <w:rsid w:val="00830DB3"/>
    <w:rsid w:val="00836AA4"/>
    <w:rsid w:val="0084073F"/>
    <w:rsid w:val="008446D7"/>
    <w:rsid w:val="008508DE"/>
    <w:rsid w:val="008521BD"/>
    <w:rsid w:val="00854A0F"/>
    <w:rsid w:val="0085770F"/>
    <w:rsid w:val="00860D3D"/>
    <w:rsid w:val="00876231"/>
    <w:rsid w:val="008A0449"/>
    <w:rsid w:val="008C2E62"/>
    <w:rsid w:val="008E2D39"/>
    <w:rsid w:val="00906695"/>
    <w:rsid w:val="00932F13"/>
    <w:rsid w:val="00936349"/>
    <w:rsid w:val="009405B6"/>
    <w:rsid w:val="00947AD7"/>
    <w:rsid w:val="00971BC2"/>
    <w:rsid w:val="009830A2"/>
    <w:rsid w:val="00996132"/>
    <w:rsid w:val="009B1BE2"/>
    <w:rsid w:val="009B2F63"/>
    <w:rsid w:val="009B58EE"/>
    <w:rsid w:val="009D06ED"/>
    <w:rsid w:val="009E2F3D"/>
    <w:rsid w:val="009E6951"/>
    <w:rsid w:val="009F4007"/>
    <w:rsid w:val="00A477F0"/>
    <w:rsid w:val="00A55D94"/>
    <w:rsid w:val="00A60AD5"/>
    <w:rsid w:val="00A67A79"/>
    <w:rsid w:val="00A86B62"/>
    <w:rsid w:val="00A96B9C"/>
    <w:rsid w:val="00AA73AC"/>
    <w:rsid w:val="00AC7A4D"/>
    <w:rsid w:val="00AE0B3D"/>
    <w:rsid w:val="00AE37D2"/>
    <w:rsid w:val="00AF48BF"/>
    <w:rsid w:val="00AF4EE5"/>
    <w:rsid w:val="00B039FD"/>
    <w:rsid w:val="00B1636F"/>
    <w:rsid w:val="00B35320"/>
    <w:rsid w:val="00B37959"/>
    <w:rsid w:val="00B4149B"/>
    <w:rsid w:val="00B76352"/>
    <w:rsid w:val="00B82503"/>
    <w:rsid w:val="00B90A0C"/>
    <w:rsid w:val="00BA5A6E"/>
    <w:rsid w:val="00BA7705"/>
    <w:rsid w:val="00BB6CC1"/>
    <w:rsid w:val="00BC07BB"/>
    <w:rsid w:val="00BD4C49"/>
    <w:rsid w:val="00BE3E32"/>
    <w:rsid w:val="00C106B2"/>
    <w:rsid w:val="00C2519F"/>
    <w:rsid w:val="00C60219"/>
    <w:rsid w:val="00C61858"/>
    <w:rsid w:val="00CA2F29"/>
    <w:rsid w:val="00CA3E50"/>
    <w:rsid w:val="00CB0ABF"/>
    <w:rsid w:val="00CC1A7D"/>
    <w:rsid w:val="00CE5985"/>
    <w:rsid w:val="00D1347F"/>
    <w:rsid w:val="00D22F6C"/>
    <w:rsid w:val="00D902CC"/>
    <w:rsid w:val="00DA428A"/>
    <w:rsid w:val="00DC5D3D"/>
    <w:rsid w:val="00DC602B"/>
    <w:rsid w:val="00DD27D8"/>
    <w:rsid w:val="00DE5FB4"/>
    <w:rsid w:val="00DF4647"/>
    <w:rsid w:val="00E038DA"/>
    <w:rsid w:val="00E03C29"/>
    <w:rsid w:val="00E06D0F"/>
    <w:rsid w:val="00E254FD"/>
    <w:rsid w:val="00E34D07"/>
    <w:rsid w:val="00E475CD"/>
    <w:rsid w:val="00EA0D22"/>
    <w:rsid w:val="00EB6953"/>
    <w:rsid w:val="00EC096D"/>
    <w:rsid w:val="00ED736B"/>
    <w:rsid w:val="00EE3669"/>
    <w:rsid w:val="00F000BE"/>
    <w:rsid w:val="00F0125E"/>
    <w:rsid w:val="00F10361"/>
    <w:rsid w:val="00F1644D"/>
    <w:rsid w:val="00F21562"/>
    <w:rsid w:val="00F27D6B"/>
    <w:rsid w:val="00F37E0C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B4D68"/>
  <w15:chartTrackingRefBased/>
  <w15:docId w15:val="{400EE51E-62A2-4E90-8F0D-609406DC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  <w:tab w:val="left" w:pos="2760"/>
        <w:tab w:val="left" w:pos="5040"/>
        <w:tab w:val="left" w:pos="732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styleId="ad">
    <w:name w:val="List Paragraph"/>
    <w:basedOn w:val="a"/>
    <w:uiPriority w:val="34"/>
    <w:qFormat/>
    <w:rsid w:val="00F37E0C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ED9D2-26E3-4068-8C87-B341C193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>ceec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第一部份：單一選擇題</dc:title>
  <dc:subject/>
  <dc:creator>ceec</dc:creator>
  <cp:keywords/>
  <cp:lastModifiedBy>WDBlue</cp:lastModifiedBy>
  <cp:revision>2</cp:revision>
  <cp:lastPrinted>2011-11-21T07:06:00Z</cp:lastPrinted>
  <dcterms:created xsi:type="dcterms:W3CDTF">2020-06-03T04:25:00Z</dcterms:created>
  <dcterms:modified xsi:type="dcterms:W3CDTF">2020-06-03T04:25:00Z</dcterms:modified>
</cp:coreProperties>
</file>